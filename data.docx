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83" w:rsidRPr="00156DD0" w:rsidRDefault="0044189D" w:rsidP="00F15E27">
      <w:pPr>
        <w:pStyle w:val="6"/>
        <w:keepNext w:val="0"/>
        <w:numPr>
          <w:ilvl w:val="0"/>
          <w:numId w:val="0"/>
        </w:numPr>
        <w:tabs>
          <w:tab w:val="left" w:pos="8505"/>
        </w:tabs>
        <w:spacing w:line="240" w:lineRule="auto"/>
        <w:ind w:right="1699"/>
        <w:rPr>
          <w:rFonts w:ascii="Times New Roman" w:hAnsi="Times New Roman"/>
          <w:sz w:val="28"/>
          <w:szCs w:val="28"/>
          <w:lang w:val="uz-Cyrl-UZ"/>
        </w:rPr>
      </w:pPr>
      <w:r w:rsidRPr="0044189D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B9159" wp14:editId="37A3C6B2">
                <wp:simplePos x="0" y="0"/>
                <wp:positionH relativeFrom="margin">
                  <wp:posOffset>5147309</wp:posOffset>
                </wp:positionH>
                <wp:positionV relativeFrom="margin">
                  <wp:posOffset>12065</wp:posOffset>
                </wp:positionV>
                <wp:extent cx="1552575" cy="173355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89D" w:rsidRPr="0044189D" w:rsidRDefault="0044189D" w:rsidP="00BF44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1080000" cy="1440000"/>
                                  <wp:docPr id="218" name="Picture 218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144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B915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5.3pt;margin-top:.95pt;width:122.25pt;height:1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rhJEOQIAACQEAAAOAAAAZHJzL2Uyb0RvYy54bWysU82O0zAQviPxDpbvNE22obtR09XSpQhp +ZEWHsB1nMbC9gTbbVJu3HkF3oEDB268QveNGDvdbrXcEDlYnsz48zfffJ5d9lqRrbBOgilpOhpT IgyHSpp1ST9+WD47p8R5ZiqmwIiS7oSjl/OnT2ZdW4gMGlCVsARBjCu6tqSN922RJI43QjM3glYY TNZgNfMY2nVSWdYhulZJNh4/TzqwVWuBC+fw7/WQpPOIX9eC+3d17YQnqqTIzcfVxnUV1mQ+Y8Xa sraR/ECD/QMLzaTBS49Q18wzsrHyLygtuQUHtR9x0AnUteQi9oDdpONH3dw2rBWxFxTHtUeZ3P+D 5W+37y2RVUmzdEqJYRqHtP++/7H/uf+9/3X39e4byYJKXesKLL5tsdz3L6DHaceOXXsD/JMjBhYN M2txZS10jWAVskzDyeTk6IDjAsiqewMVXsY2HiJQX1sdJERRCKLjtHbHCYneEx6uzPMsn+aUcMyl 07OzPI8zTFhxf7y1zr8SoEnYlNSiBSI82944H+iw4r4k3OZAyWoplYqBXa8WypItQ7ss4xc7eFSm DOlKeoFUIrKBcD46SUuPdlZSl/R8HL7BYEGOl6aKJZ5JNeyRiTIHfYIkgzi+X/VYGERbQbVDpSwM tsVnhpsG7BdKOrRsSd3nDbOCEvXaoNoX6WQSPB6DST7NMLCnmdVphhmOUCX1lAzbhY/vIuhg4Aqn Usuo1wOTA1e0YpTx8GyC10/jWPXwuOd/AAAA//8DAFBLAwQUAAYACAAAACEAjLEnN94AAAAKAQAA DwAAAGRycy9kb3ducmV2LnhtbEyP0U6DQBBF3038h82Y+GLsQlOgIEujJhpfW/sBAzsFIjtL2G2h f+/2SR8n5+beM+VuMYO40OR6ywriVQSCuLG651bB8fvjeQvCeWSNg2VScCUHu+r+rsRC25n3dDn4 VoQSdgUq6LwfCyld05FBt7IjcWAnOxn04ZxaqSecQ7kZ5DqKUmmw57DQ4UjvHTU/h7NRcPqan5J8 rj/9Mdtv0jfss9pelXp8WF5fQHha/F8YbvpBHargVNszaycGBds4SkM0gBzEjUdJEoOoFayzTQ6y KuX/F6pfAAAA//8DAFBLAQItABQABgAIAAAAIQC2gziS/gAAAOEBAAATAAAAAAAAAAAAAAAAAAAA AABbQ29udGVudF9UeXBlc10ueG1sUEsBAi0AFAAGAAgAAAAhADj9If/WAAAAlAEAAAsAAAAAAAAA AAAAAAAALwEAAF9yZWxzLy5yZWxzUEsBAi0AFAAGAAgAAAAhAHuuEkQ5AgAAJAQAAA4AAAAAAAAA AAAAAAAALgIAAGRycy9lMm9Eb2MueG1sUEsBAi0AFAAGAAgAAAAhAIyxJzfeAAAACgEAAA8AAAAA AAAAAAAAAAAAkwQAAGRycy9kb3ducmV2LnhtbFBLBQYAAAAABAAEAPMAAACeBQAAAAA= " stroked="f">
                <v:textbox>
                  <w:txbxContent>
                    <w:p w:rsidR="0044189D" w:rsidRPr="0044189D" w:rsidRDefault="0044189D" w:rsidP="00BF44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1080000" cy="1440000"/>
                            <wp:docPr id="219" name="Picture 219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144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A4D23">
        <w:rPr>
          <w:rFonts w:ascii="Times New Roman" w:hAnsi="Times New Roman"/>
          <w:sz w:val="28"/>
          <w:szCs w:val="28"/>
          <w:lang w:val="uz-Cyrl-UZ"/>
        </w:rPr>
        <w:t xml:space="preserve">MA</w:t>
      </w:r>
      <w:r w:rsidR="0082371B">
        <w:rPr>
          <w:rFonts w:ascii="Times New Roman" w:hAnsi="Times New Roman"/>
          <w:sz w:val="28"/>
          <w:szCs w:val="28"/>
          <w:lang w:val="uz-Cyrl-UZ"/>
        </w:rPr>
        <w:t xml:space="preserve">’</w:t>
      </w:r>
      <w:r w:rsidR="004A4D23">
        <w:rPr>
          <w:rFonts w:ascii="Times New Roman" w:hAnsi="Times New Roman"/>
          <w:sz w:val="28"/>
          <w:szCs w:val="28"/>
          <w:lang w:val="uz-Cyrl-UZ"/>
        </w:rPr>
        <w:t xml:space="preserve">LUMOTNOMA</w:t>
      </w:r>
    </w:p>
    <w:p w:rsidR="00AF0283" w:rsidRPr="00156DD0" w:rsidRDefault="00AF0283" w:rsidP="00BE2076">
      <w:pPr>
        <w:widowControl w:val="0"/>
        <w:tabs>
          <w:tab w:val="left" w:pos="8505"/>
        </w:tabs>
        <w:autoSpaceDE w:val="0"/>
        <w:autoSpaceDN w:val="0"/>
        <w:adjustRightInd w:val="0"/>
        <w:ind w:right="1699"/>
        <w:jc w:val="center"/>
        <w:rPr>
          <w:b/>
          <w:bCs/>
          <w:sz w:val="28"/>
          <w:szCs w:val="28"/>
          <w:lang w:val="uz-Cyrl-UZ"/>
        </w:rPr>
      </w:pPr>
    </w:p>
    <w:p w:rsidR="00AF0283" w:rsidRPr="007C401F" w:rsidRDefault="00344BD3" w:rsidP="00F15E27"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699"/>
        <w:jc w:val="center"/>
        <w:rPr>
          <w:sz w:val="28"/>
          <w:szCs w:val="28"/>
          <w:lang w:val="uz-Cyrl-UZ"/>
        </w:rPr>
      </w:pPr>
      <w:r w:rsidRPr="007C401F">
        <w:rPr>
          <w:b/>
          <w:bCs/>
          <w:sz w:val="28"/>
          <w:szCs w:val="28"/>
          <w:lang w:val="uz-Cyrl-UZ"/>
        </w:rPr>
        <w:t xml:space="preserve"/>
      </w:r>
      <w:r w:rsidR="0082371B" w:rsidRPr="007C401F">
        <w:rPr>
          <w:b/>
          <w:bCs/>
          <w:sz w:val="28"/>
          <w:szCs w:val="28"/>
          <w:lang w:val="uz-Cyrl-UZ"/>
        </w:rPr>
        <w:t xml:space="preserve"/>
      </w:r>
      <w:r w:rsidRPr="007C401F">
        <w:rPr>
          <w:b/>
          <w:bCs/>
          <w:sz w:val="28"/>
          <w:szCs w:val="28"/>
          <w:lang w:val="uz-Cyrl-UZ"/>
        </w:rPr>
        <w:t xml:space="preserve"/>
      </w:r>
    </w:p>
    <w:p w:rsidR="00AF0283" w:rsidRPr="007C401F" w:rsidRDefault="00F72148" w:rsidP="0044189D">
      <w:pPr>
        <w:widowControl w:val="0"/>
        <w:tabs>
          <w:tab w:val="left" w:pos="675"/>
          <w:tab w:val="left" w:pos="8364"/>
        </w:tabs>
        <w:autoSpaceDE w:val="0"/>
        <w:autoSpaceDN w:val="0"/>
        <w:adjustRightInd w:val="0"/>
        <w:ind w:right="1744"/>
        <w:rPr>
          <w:sz w:val="22"/>
          <w:szCs w:val="22"/>
          <w:lang w:val="uz-Cyrl-UZ"/>
        </w:rPr>
      </w:pPr>
      <w:r w:rsidRPr="007C401F">
        <w:rPr>
          <w:sz w:val="22"/>
          <w:szCs w:val="22"/>
          <w:lang w:val="uz-Cyrl-UZ"/>
        </w:rPr>
        <w:t xml:space="preserve">2021</w:t>
      </w:r>
      <w:r w:rsidR="004360A7" w:rsidRPr="002F5FA7">
        <w:rPr>
          <w:sz w:val="22"/>
          <w:szCs w:val="22"/>
          <w:lang w:val="uz-Cyrl-UZ"/>
        </w:rPr>
        <w:t xml:space="preserve"/>
      </w:r>
      <w:r w:rsidRPr="007C401F">
        <w:rPr>
          <w:sz w:val="22"/>
          <w:szCs w:val="22"/>
          <w:lang w:val="uz-Cyrl-UZ"/>
        </w:rPr>
        <w:t xml:space="preserve"/>
      </w:r>
      <w:r w:rsidRPr="007C401F">
        <w:rPr>
          <w:lang w:val="uz-Cyrl-UZ"/>
        </w:rPr>
        <w:t xml:space="preserve"/>
      </w:r>
      <w:r w:rsidRPr="007C401F">
        <w:rPr>
          <w:sz w:val="22"/>
          <w:szCs w:val="22"/>
          <w:lang w:val="uz-Cyrl-UZ"/>
        </w:rPr>
        <w:t xml:space="preserve"/>
      </w:r>
      <w:r w:rsidR="00064E50" w:rsidRPr="007C401F">
        <w:rPr>
          <w:sz w:val="22"/>
          <w:szCs w:val="22"/>
          <w:lang w:val="uz-Cyrl-UZ"/>
        </w:rPr>
        <w:t xml:space="preserve"> - yildan</w:t>
      </w:r>
      <w:r w:rsidR="00AE1859" w:rsidRPr="00156DD0">
        <w:rPr>
          <w:sz w:val="22"/>
          <w:szCs w:val="22"/>
          <w:lang w:val="uz-Cyrl-UZ"/>
        </w:rPr>
        <w:t xml:space="preserve">:</w:t>
      </w:r>
      <w:r w:rsidR="0044189D">
        <w:rPr>
          <w:sz w:val="22"/>
          <w:szCs w:val="22"/>
          <w:lang w:val="uz-Cyrl-UZ"/>
        </w:rPr>
        <w:tab/>
      </w:r>
    </w:p>
    <w:p w:rsidR="00A63E94" w:rsidRPr="002F5FA7" w:rsidRDefault="00F72148" w:rsidP="00E669F9">
      <w:pPr>
        <w:pStyle w:val="2"/>
        <w:keepNext w:val="0"/>
        <w:numPr>
          <w:ilvl w:val="0"/>
          <w:numId w:val="0"/>
        </w:numPr>
        <w:tabs>
          <w:tab w:val="left" w:pos="8364"/>
        </w:tabs>
        <w:spacing w:line="240" w:lineRule="auto"/>
        <w:ind w:right="1699"/>
        <w:rPr>
          <w:rFonts w:ascii="Times New Roman" w:hAnsi="Times New Roman"/>
          <w:lang w:val="uz-Cyrl-UZ"/>
        </w:rPr>
      </w:pPr>
      <w:r w:rsidRPr="002F5FA7">
        <w:rPr>
          <w:rFonts w:ascii="Times New Roman" w:hAnsi="Times New Roman"/>
          <w:lang w:val="uz-Cyrl-UZ"/>
        </w:rPr>
        <w:t xml:space="preserve">34545asdasdasd</w:t>
      </w:r>
      <w:r w:rsidR="004360A7" w:rsidRPr="002F5FA7">
        <w:rPr>
          <w:rFonts w:ascii="Times New Roman" w:hAnsi="Times New Roman"/>
          <w:lang w:val="uz-Cyrl-UZ"/>
        </w:rPr>
        <w:t xml:space="preserve"/>
      </w:r>
      <w:r w:rsidR="00700AEC" w:rsidRPr="002F5FA7">
        <w:rPr>
          <w:rFonts w:ascii="Times New Roman" w:hAnsi="Times New Roman"/>
          <w:lang w:val="uz-Cyrl-UZ"/>
        </w:rPr>
        <w:t xml:space="preserve"/>
      </w:r>
      <w:r w:rsidR="004360A7" w:rsidRPr="002F5FA7">
        <w:rPr>
          <w:rFonts w:ascii="Times New Roman" w:hAnsi="Times New Roman"/>
          <w:lang w:val="uz-Cyrl-UZ"/>
        </w:rPr>
        <w:t xml:space="preserve"/>
      </w:r>
      <w:r w:rsidRPr="002F5FA7">
        <w:rPr>
          <w:rFonts w:ascii="Times New Roman" w:hAnsi="Times New Roman"/>
          <w:lang w:val="uz-Cyrl-UZ"/>
        </w:rPr>
        <w:t xml:space="preserve"/>
      </w:r>
    </w:p>
    <w:p w:rsidR="00AF0283" w:rsidRPr="00156DD0" w:rsidRDefault="004A4D23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Tug</w:t>
      </w:r>
      <w:r w:rsidR="0082371B">
        <w:rPr>
          <w:b/>
          <w:bCs/>
          <w:sz w:val="22"/>
          <w:szCs w:val="22"/>
          <w:lang w:val="uz-Cyrl-UZ"/>
        </w:rPr>
        <w:t xml:space="preserve">’</w:t>
      </w:r>
      <w:r>
        <w:rPr>
          <w:b/>
          <w:bCs/>
          <w:sz w:val="22"/>
          <w:szCs w:val="22"/>
          <w:lang w:val="uz-Cyrl-UZ"/>
        </w:rPr>
        <w:t xml:space="preserve">ilgan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yili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  <w:r w:rsidR="00AF0283" w:rsidRPr="00156DD0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 xml:space="preserve">Tug</w:t>
      </w:r>
      <w:r w:rsidR="0082371B">
        <w:rPr>
          <w:b/>
          <w:bCs/>
          <w:sz w:val="22"/>
          <w:szCs w:val="22"/>
          <w:lang w:val="uz-Cyrl-UZ"/>
        </w:rPr>
        <w:t xml:space="preserve">’</w:t>
      </w:r>
      <w:r>
        <w:rPr>
          <w:b/>
          <w:bCs/>
          <w:sz w:val="22"/>
          <w:szCs w:val="22"/>
          <w:lang w:val="uz-Cyrl-UZ"/>
        </w:rPr>
        <w:t xml:space="preserve">ilgan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joyi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</w:p>
    <w:p w:rsidR="00AF0283" w:rsidRPr="00156DD0" w:rsidRDefault="0057653F" w:rsidP="00E669F9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C60DAC">
        <w:rPr>
          <w:sz w:val="22"/>
          <w:szCs w:val="22"/>
          <w:lang w:val="uz-Cyrl-UZ"/>
        </w:rPr>
        <w:t xml:space="preserve">2022-03-29</w:t>
      </w:r>
      <w:r w:rsidR="00AF0283" w:rsidRPr="00156DD0">
        <w:rPr>
          <w:sz w:val="22"/>
          <w:szCs w:val="22"/>
          <w:lang w:val="uz-Cyrl-UZ"/>
        </w:rPr>
        <w:tab/>
      </w:r>
      <w:r w:rsidR="000E6C1C">
        <w:rPr>
          <w:sz w:val="22"/>
          <w:szCs w:val="22"/>
          <w:lang w:val="uz-Cyrl-UZ"/>
        </w:rPr>
        <w:t xml:space="preserve">Qoraqalpog‘iston Respublikasi Amudaryo tumani</w:t>
      </w:r>
      <w:r w:rsidR="00761957" w:rsidRPr="0082371B">
        <w:rPr>
          <w:sz w:val="22"/>
          <w:szCs w:val="22"/>
          <w:lang w:val="uz-Cyrl-UZ"/>
        </w:rPr>
        <w:t xml:space="preserve"/>
      </w:r>
      <w:r w:rsidR="00AE1859" w:rsidRPr="00156DD0">
        <w:rPr>
          <w:sz w:val="22"/>
          <w:szCs w:val="22"/>
          <w:lang w:val="uz-Cyrl-UZ"/>
        </w:rPr>
        <w:t xml:space="preserve"> </w:t>
      </w:r>
    </w:p>
    <w:p w:rsidR="00A63E94" w:rsidRPr="00156DD0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</w:p>
    <w:p w:rsidR="00AF0283" w:rsidRPr="00156DD0" w:rsidRDefault="004A4D23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Millati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  <w:r w:rsidR="00AF0283" w:rsidRPr="00156DD0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 xml:space="preserve">Partiyaviyligi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</w:p>
    <w:p w:rsidR="00AF0283" w:rsidRPr="0082371B" w:rsidRDefault="007F6901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 xml:space="preserve">O'zbek</w:t>
      </w:r>
      <w:r w:rsidR="00761957" w:rsidRPr="0082371B">
        <w:rPr>
          <w:sz w:val="22"/>
          <w:szCs w:val="22"/>
          <w:lang w:val="uz-Cyrl-UZ"/>
        </w:rPr>
        <w:t xml:space="preserve"/>
      </w:r>
      <w:r w:rsidR="00AF0283" w:rsidRPr="00156DD0">
        <w:rPr>
          <w:sz w:val="22"/>
          <w:szCs w:val="22"/>
          <w:lang w:val="uz-Cyrl-UZ"/>
        </w:rPr>
        <w:tab/>
      </w:r>
      <w:r w:rsidR="00761957" w:rsidRPr="0082371B">
        <w:rPr>
          <w:sz w:val="22"/>
          <w:szCs w:val="22"/>
          <w:lang w:val="uz-Cyrl-UZ"/>
        </w:rPr>
        <w:t xml:space="preserve">O'zbekiston Liberal-demokratik partiyasi</w:t>
      </w:r>
    </w:p>
    <w:p w:rsidR="00A63E94" w:rsidRPr="00156DD0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3436DA" w:rsidRDefault="004A4D23" w:rsidP="003436DA">
      <w:pPr>
        <w:widowControl w:val="0"/>
        <w:tabs>
          <w:tab w:val="left" w:pos="4320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Ma</w:t>
      </w:r>
      <w:r w:rsidR="0082371B">
        <w:rPr>
          <w:b/>
          <w:bCs/>
          <w:sz w:val="22"/>
          <w:szCs w:val="22"/>
          <w:lang w:val="uz-Cyrl-UZ"/>
        </w:rPr>
        <w:t xml:space="preserve">’</w:t>
      </w:r>
      <w:r>
        <w:rPr>
          <w:b/>
          <w:bCs/>
          <w:sz w:val="22"/>
          <w:szCs w:val="22"/>
          <w:lang w:val="uz-Cyrl-UZ"/>
        </w:rPr>
        <w:t xml:space="preserve">lumoti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  <w:r w:rsidR="00AF0283" w:rsidRPr="00156DD0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 xml:space="preserve">Tamomlagan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</w:p>
    <w:p w:rsidR="006C2C7C" w:rsidRDefault="00761957" w:rsidP="003436DA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82371B">
        <w:rPr>
          <w:sz w:val="22"/>
          <w:szCs w:val="22"/>
          <w:lang w:val="uz-Cyrl-UZ"/>
        </w:rPr>
        <w:t xml:space="preserve">Oliy</w:t>
      </w:r>
      <w:r w:rsidR="0057653F" w:rsidRPr="0057653F">
        <w:rPr>
          <w:sz w:val="22"/>
          <w:szCs w:val="22"/>
          <w:lang w:val="uz-Cyrl-UZ"/>
        </w:rPr>
        <w:t xml:space="preserve"/>
      </w:r>
      <w:r w:rsidR="003436DA">
        <w:rPr>
          <w:sz w:val="22"/>
          <w:szCs w:val="22"/>
          <w:lang w:val="uz-Cyrl-UZ"/>
        </w:rPr>
        <w:t xml:space="preserve"/>
      </w:r>
    </w:p>
    <w:p w:rsidR="00CB2EBE" w:rsidRDefault="00CB2EBE" w:rsidP="00D8361B">
      <w:pPr>
        <w:widowControl w:val="0"/>
        <w:autoSpaceDE w:val="0"/>
        <w:autoSpaceDN w:val="0"/>
        <w:adjustRightInd w:val="0"/>
        <w:ind w:left="3612" w:firstLine="708"/>
        <w:rPr>
          <w:sz w:val="22"/>
          <w:szCs w:val="22"/>
          <w:lang w:val="uz-Cyrl-UZ"/>
        </w:rPr>
      </w:pPr>
      <w:r w:rsidRPr="000E0DEE">
        <w:rPr>
          <w:sz w:val="22"/>
          <w:szCs w:val="22"/>
          <w:lang w:val="uz-Cyrl-UZ"/>
        </w:rPr>
        <w:t xml:space="preserve">yo‘q</w:t>
      </w:r>
      <w:r w:rsidRPr="006254F0">
        <w:rPr>
          <w:sz w:val="22"/>
          <w:szCs w:val="22"/>
          <w:lang w:val="uz-Cyrl-UZ"/>
        </w:rPr>
        <w:t xml:space="preserve"/>
      </w:r>
      <w:r w:rsidRPr="000E0DEE">
        <w:rPr>
          <w:sz w:val="22"/>
          <w:szCs w:val="22"/>
          <w:lang w:val="uz-Cyrl-UZ"/>
        </w:rPr>
        <w:t xml:space="preserve"/>
      </w:r>
      <w:r w:rsidRPr="006254F0">
        <w:rPr>
          <w:sz w:val="22"/>
          <w:szCs w:val="22"/>
          <w:lang w:val="uz-Cyrl-UZ"/>
        </w:rPr>
        <w:t xml:space="preserve"/>
      </w:r>
      <w:r w:rsidRPr="000E0DEE">
        <w:rPr>
          <w:sz w:val="22"/>
          <w:szCs w:val="22"/>
          <w:lang w:val="uz-Cyrl-UZ"/>
        </w:rPr>
        <w:t xml:space="preserve"/>
      </w:r>
    </w:p>
    <w:p w:rsidR="00A63E94" w:rsidRPr="00761957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en-US"/>
        </w:rPr>
      </w:pPr>
    </w:p>
    <w:p w:rsidR="00AF0283" w:rsidRPr="00156DD0" w:rsidRDefault="004A4D23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Ma</w:t>
      </w:r>
      <w:r w:rsidR="0082371B">
        <w:rPr>
          <w:b/>
          <w:bCs/>
          <w:sz w:val="22"/>
          <w:szCs w:val="22"/>
          <w:lang w:val="uz-Cyrl-UZ"/>
        </w:rPr>
        <w:t xml:space="preserve">’</w:t>
      </w:r>
      <w:r>
        <w:rPr>
          <w:b/>
          <w:bCs/>
          <w:sz w:val="22"/>
          <w:szCs w:val="22"/>
          <w:lang w:val="uz-Cyrl-UZ"/>
        </w:rPr>
        <w:t xml:space="preserve">lumoti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bo</w:t>
      </w:r>
      <w:r w:rsidR="0082371B">
        <w:rPr>
          <w:b/>
          <w:bCs/>
          <w:sz w:val="22"/>
          <w:szCs w:val="22"/>
          <w:lang w:val="uz-Cyrl-UZ"/>
        </w:rPr>
        <w:t xml:space="preserve">’</w:t>
      </w:r>
      <w:r>
        <w:rPr>
          <w:b/>
          <w:bCs/>
          <w:sz w:val="22"/>
          <w:szCs w:val="22"/>
          <w:lang w:val="uz-Cyrl-UZ"/>
        </w:rPr>
        <w:t xml:space="preserve">yicha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mutaxassisligi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  <w:r w:rsidR="002456FC" w:rsidRPr="00156DD0">
        <w:rPr>
          <w:b/>
          <w:bCs/>
          <w:sz w:val="22"/>
          <w:szCs w:val="22"/>
          <w:lang w:val="uz-Cyrl-UZ"/>
        </w:rPr>
        <w:tab/>
      </w:r>
    </w:p>
    <w:p w:rsidR="00A63E94" w:rsidRPr="00761957" w:rsidRDefault="00761957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yo'q</w:t>
      </w:r>
      <w:r w:rsidR="00162740" w:rsidRPr="00162740">
        <w:rPr>
          <w:sz w:val="22"/>
          <w:szCs w:val="22"/>
          <w:lang w:val="en-US"/>
        </w:rPr>
        <w:t xml:space="preserve"/>
      </w:r>
      <w:r>
        <w:rPr>
          <w:sz w:val="22"/>
          <w:szCs w:val="22"/>
          <w:lang w:val="en-US"/>
        </w:rPr>
        <w:t xml:space="preserve"/>
      </w:r>
    </w:p>
    <w:p w:rsidR="00AF0283" w:rsidRPr="00156DD0" w:rsidRDefault="004A4D23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Ilmiy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darajasi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  <w:r w:rsidR="00AF0283" w:rsidRPr="00156DD0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 xml:space="preserve">Ilmiy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unvoni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</w:p>
    <w:p w:rsidR="00AF0283" w:rsidRPr="0082371B" w:rsidRDefault="00761957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82371B">
        <w:rPr>
          <w:sz w:val="22"/>
          <w:szCs w:val="22"/>
          <w:lang w:val="uz-Cyrl-UZ"/>
        </w:rPr>
        <w:t xml:space="preserve">yo'q</w:t>
      </w:r>
      <w:r w:rsidR="000E6C1C" w:rsidRPr="007F6901">
        <w:rPr>
          <w:sz w:val="22"/>
          <w:szCs w:val="22"/>
          <w:lang w:val="uz-Cyrl-UZ"/>
        </w:rPr>
        <w:t xml:space="preserve"/>
      </w:r>
      <w:r w:rsidRPr="0082371B">
        <w:rPr>
          <w:sz w:val="22"/>
          <w:szCs w:val="22"/>
          <w:lang w:val="uz-Cyrl-UZ"/>
        </w:rPr>
        <w:t xml:space="preserve"/>
      </w:r>
      <w:r w:rsidR="00AF0283" w:rsidRPr="00156DD0">
        <w:rPr>
          <w:sz w:val="22"/>
          <w:szCs w:val="22"/>
          <w:lang w:val="uz-Cyrl-UZ"/>
        </w:rPr>
        <w:tab/>
      </w:r>
      <w:r w:rsidR="000E6C1C">
        <w:rPr>
          <w:sz w:val="22"/>
          <w:szCs w:val="22"/>
          <w:lang w:val="uz-Cyrl-UZ"/>
        </w:rPr>
        <w:t xml:space="preserve">yo'q</w:t>
      </w:r>
      <w:r w:rsidRPr="0082371B">
        <w:rPr>
          <w:sz w:val="22"/>
          <w:szCs w:val="22"/>
          <w:lang w:val="uz-Cyrl-UZ"/>
        </w:rPr>
        <w:t xml:space="preserve"/>
      </w:r>
    </w:p>
    <w:p w:rsidR="00A63E94" w:rsidRPr="00156DD0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156DD0" w:rsidRDefault="004A4D23" w:rsidP="00E669F9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Qaysi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chet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tillarini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biladi</w:t>
      </w:r>
      <w:r w:rsidR="00AF0283" w:rsidRPr="00156DD0">
        <w:rPr>
          <w:b/>
          <w:bCs/>
          <w:sz w:val="22"/>
          <w:szCs w:val="22"/>
          <w:lang w:val="uz-Cyrl-UZ"/>
        </w:rPr>
        <w:t xml:space="preserve">:</w:t>
      </w:r>
      <w:r w:rsidR="003F4D20" w:rsidRPr="00156DD0">
        <w:rPr>
          <w:b/>
          <w:bCs/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 xml:space="preserve">Harbiy</w:t>
      </w:r>
      <w:r w:rsidR="003F4D20" w:rsidRPr="00156DD0">
        <w:rPr>
          <w:b/>
          <w:bCs/>
          <w:sz w:val="22"/>
          <w:szCs w:val="22"/>
          <w:lang w:val="uz-Cyrl-UZ"/>
        </w:rPr>
        <w:t xml:space="preserve"> (</w:t>
      </w:r>
      <w:r>
        <w:rPr>
          <w:b/>
          <w:bCs/>
          <w:sz w:val="22"/>
          <w:szCs w:val="22"/>
          <w:lang w:val="uz-Cyrl-UZ"/>
        </w:rPr>
        <w:t xml:space="preserve">maxsus</w:t>
      </w:r>
      <w:r w:rsidR="003F4D20" w:rsidRPr="00156DD0">
        <w:rPr>
          <w:b/>
          <w:bCs/>
          <w:sz w:val="22"/>
          <w:szCs w:val="22"/>
          <w:lang w:val="uz-Cyrl-UZ"/>
        </w:rPr>
        <w:t xml:space="preserve">) </w:t>
      </w:r>
      <w:r>
        <w:rPr>
          <w:b/>
          <w:bCs/>
          <w:sz w:val="22"/>
          <w:szCs w:val="22"/>
          <w:lang w:val="uz-Cyrl-UZ"/>
        </w:rPr>
        <w:t xml:space="preserve">unvoni</w:t>
      </w:r>
      <w:r w:rsidR="003F4D20" w:rsidRPr="00156DD0">
        <w:rPr>
          <w:b/>
          <w:bCs/>
          <w:sz w:val="22"/>
          <w:szCs w:val="22"/>
          <w:lang w:val="uz-Cyrl-UZ"/>
        </w:rPr>
        <w:t xml:space="preserve">:</w:t>
      </w:r>
    </w:p>
    <w:p w:rsidR="00AF0283" w:rsidRPr="0082371B" w:rsidRDefault="00761957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82371B">
        <w:rPr>
          <w:sz w:val="22"/>
          <w:szCs w:val="22"/>
          <w:lang w:val="uz-Cyrl-UZ"/>
        </w:rPr>
        <w:t xml:space="preserve">yo'q</w:t>
      </w:r>
      <w:r w:rsidR="00B33E43" w:rsidRPr="00703857">
        <w:rPr>
          <w:sz w:val="22"/>
          <w:szCs w:val="22"/>
          <w:lang w:val="uz-Cyrl-UZ"/>
        </w:rPr>
        <w:t xml:space="preserve"/>
      </w:r>
      <w:r w:rsidRPr="0082371B">
        <w:rPr>
          <w:sz w:val="22"/>
          <w:szCs w:val="22"/>
          <w:lang w:val="uz-Cyrl-UZ"/>
        </w:rPr>
        <w:t xml:space="preserve"/>
      </w:r>
      <w:r w:rsidR="007A3CD3" w:rsidRPr="00156DD0">
        <w:rPr>
          <w:sz w:val="22"/>
          <w:szCs w:val="22"/>
          <w:lang w:val="uz-Cyrl-UZ"/>
        </w:rPr>
        <w:t xml:space="preserve"> </w:t>
      </w:r>
      <w:r w:rsidR="003F4D20" w:rsidRPr="00156DD0">
        <w:rPr>
          <w:sz w:val="22"/>
          <w:szCs w:val="22"/>
          <w:lang w:val="uz-Cyrl-UZ"/>
        </w:rPr>
        <w:tab/>
      </w:r>
      <w:r w:rsidR="000E6C1C">
        <w:rPr>
          <w:sz w:val="22"/>
          <w:szCs w:val="22"/>
          <w:lang w:val="uz-Cyrl-UZ"/>
        </w:rPr>
        <w:t xml:space="preserve">yo'q</w:t>
      </w:r>
      <w:r w:rsidRPr="0082371B">
        <w:rPr>
          <w:sz w:val="22"/>
          <w:szCs w:val="22"/>
          <w:lang w:val="uz-Cyrl-UZ"/>
        </w:rPr>
        <w:t xml:space="preserve"/>
      </w:r>
      <w:r w:rsidR="00162740" w:rsidRPr="00703857">
        <w:rPr>
          <w:sz w:val="22"/>
          <w:szCs w:val="22"/>
          <w:lang w:val="uz-Cyrl-UZ"/>
        </w:rPr>
        <w:t xml:space="preserve"/>
      </w:r>
      <w:r w:rsidRPr="0082371B">
        <w:rPr>
          <w:sz w:val="22"/>
          <w:szCs w:val="22"/>
          <w:lang w:val="uz-Cyrl-UZ"/>
        </w:rPr>
        <w:t xml:space="preserve"/>
      </w:r>
    </w:p>
    <w:p w:rsidR="00A63E94" w:rsidRPr="00156DD0" w:rsidRDefault="00A63E94" w:rsidP="00E669F9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</w:p>
    <w:p w:rsidR="00AF0283" w:rsidRPr="00156DD0" w:rsidRDefault="004A4D23" w:rsidP="00E669F9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Davlat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mukofotlari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bilan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taqdirlanganmi</w:t>
      </w:r>
      <w:r w:rsidR="00AF0283" w:rsidRPr="00156DD0">
        <w:rPr>
          <w:b/>
          <w:bCs/>
          <w:sz w:val="22"/>
          <w:szCs w:val="22"/>
          <w:lang w:val="uz-Cyrl-UZ"/>
        </w:rPr>
        <w:t xml:space="preserve"> (</w:t>
      </w:r>
      <w:r>
        <w:rPr>
          <w:b/>
          <w:bCs/>
          <w:sz w:val="22"/>
          <w:szCs w:val="22"/>
          <w:lang w:val="uz-Cyrl-UZ"/>
        </w:rPr>
        <w:t xml:space="preserve">qanaqa</w:t>
      </w:r>
      <w:r w:rsidR="00AF0283" w:rsidRPr="00156DD0">
        <w:rPr>
          <w:b/>
          <w:bCs/>
          <w:sz w:val="22"/>
          <w:szCs w:val="22"/>
          <w:lang w:val="uz-Cyrl-UZ"/>
        </w:rPr>
        <w:t xml:space="preserve">):</w:t>
      </w:r>
      <w:r w:rsidR="00AF0283" w:rsidRPr="00156DD0">
        <w:rPr>
          <w:b/>
          <w:bCs/>
          <w:sz w:val="22"/>
          <w:szCs w:val="22"/>
          <w:lang w:val="uz-Cyrl-UZ"/>
        </w:rPr>
        <w:tab/>
      </w:r>
      <w:r w:rsidR="00AF0283" w:rsidRPr="00156DD0">
        <w:rPr>
          <w:b/>
          <w:bCs/>
          <w:sz w:val="22"/>
          <w:szCs w:val="22"/>
          <w:lang w:val="uz-Cyrl-UZ"/>
        </w:rPr>
        <w:tab/>
      </w:r>
    </w:p>
    <w:p w:rsidR="00D31425" w:rsidRPr="00D31425" w:rsidRDefault="00D31425" w:rsidP="00D31425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yo‘q</w:t>
      </w:r>
      <w:r w:rsidRPr="006254F0">
        <w:rPr>
          <w:sz w:val="22"/>
          <w:szCs w:val="22"/>
          <w:lang w:val="uz-Cyrl-UZ"/>
        </w:rPr>
        <w:t xml:space="preserve"/>
      </w:r>
      <w:r w:rsidR="002B4E0D">
        <w:rPr>
          <w:sz w:val="22"/>
          <w:szCs w:val="22"/>
          <w:lang w:val="en-US"/>
        </w:rPr>
        <w:t xml:space="preserve"/>
      </w:r>
      <w:r w:rsidRPr="006254F0">
        <w:rPr>
          <w:sz w:val="22"/>
          <w:szCs w:val="22"/>
          <w:lang w:val="uz-Cyrl-UZ"/>
        </w:rPr>
        <w:t xml:space="preserve"/>
      </w:r>
      <w:r>
        <w:rPr>
          <w:sz w:val="22"/>
          <w:szCs w:val="22"/>
          <w:lang w:val="en-US"/>
        </w:rPr>
        <w:t xml:space="preserve"/>
      </w:r>
    </w:p>
    <w:p w:rsidR="00AF0283" w:rsidRPr="00156DD0" w:rsidRDefault="004A4D23" w:rsidP="00E669F9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Xalq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deputatlari</w:t>
      </w:r>
      <w:r w:rsidR="00AF0283" w:rsidRPr="00156DD0">
        <w:rPr>
          <w:b/>
          <w:bCs/>
          <w:sz w:val="22"/>
          <w:szCs w:val="22"/>
          <w:lang w:val="uz-Cyrl-UZ"/>
        </w:rPr>
        <w:t xml:space="preserve">, </w:t>
      </w:r>
      <w:r>
        <w:rPr>
          <w:b/>
          <w:bCs/>
          <w:sz w:val="22"/>
          <w:szCs w:val="22"/>
          <w:lang w:val="uz-Cyrl-UZ"/>
        </w:rPr>
        <w:t xml:space="preserve">respublika</w:t>
      </w:r>
      <w:r w:rsidR="00AF0283" w:rsidRPr="00156DD0">
        <w:rPr>
          <w:b/>
          <w:bCs/>
          <w:sz w:val="22"/>
          <w:szCs w:val="22"/>
          <w:lang w:val="uz-Cyrl-UZ"/>
        </w:rPr>
        <w:t xml:space="preserve">, </w:t>
      </w:r>
      <w:r>
        <w:rPr>
          <w:b/>
          <w:bCs/>
          <w:sz w:val="22"/>
          <w:szCs w:val="22"/>
          <w:lang w:val="uz-Cyrl-UZ"/>
        </w:rPr>
        <w:t xml:space="preserve">viloyat</w:t>
      </w:r>
      <w:r w:rsidR="00AF0283" w:rsidRPr="00156DD0">
        <w:rPr>
          <w:b/>
          <w:bCs/>
          <w:sz w:val="22"/>
          <w:szCs w:val="22"/>
          <w:lang w:val="uz-Cyrl-UZ"/>
        </w:rPr>
        <w:t xml:space="preserve">, </w:t>
      </w:r>
      <w:r>
        <w:rPr>
          <w:b/>
          <w:bCs/>
          <w:sz w:val="22"/>
          <w:szCs w:val="22"/>
          <w:lang w:val="uz-Cyrl-UZ"/>
        </w:rPr>
        <w:t xml:space="preserve">shahar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va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tuman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Kengashi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deputatimi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yoki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boshqa</w:t>
      </w:r>
    </w:p>
    <w:p w:rsidR="00AF0283" w:rsidRPr="00156DD0" w:rsidRDefault="004A4D23" w:rsidP="00E669F9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 xml:space="preserve">saylanadigan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organlarning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a</w:t>
      </w:r>
      <w:r w:rsidR="0082371B">
        <w:rPr>
          <w:b/>
          <w:bCs/>
          <w:sz w:val="22"/>
          <w:szCs w:val="22"/>
          <w:lang w:val="uz-Cyrl-UZ"/>
        </w:rPr>
        <w:t xml:space="preserve">’</w:t>
      </w:r>
      <w:r>
        <w:rPr>
          <w:b/>
          <w:bCs/>
          <w:sz w:val="22"/>
          <w:szCs w:val="22"/>
          <w:lang w:val="uz-Cyrl-UZ"/>
        </w:rPr>
        <w:t xml:space="preserve">zosimi</w:t>
      </w:r>
      <w:r w:rsidR="00AF0283" w:rsidRPr="00156DD0">
        <w:rPr>
          <w:b/>
          <w:bCs/>
          <w:sz w:val="22"/>
          <w:szCs w:val="22"/>
          <w:lang w:val="uz-Cyrl-UZ"/>
        </w:rPr>
        <w:t xml:space="preserve"> (</w:t>
      </w:r>
      <w:r>
        <w:rPr>
          <w:b/>
          <w:bCs/>
          <w:sz w:val="22"/>
          <w:szCs w:val="22"/>
          <w:lang w:val="uz-Cyrl-UZ"/>
        </w:rPr>
        <w:t xml:space="preserve">to</w:t>
      </w:r>
      <w:r w:rsidR="0082371B">
        <w:rPr>
          <w:b/>
          <w:bCs/>
          <w:sz w:val="22"/>
          <w:szCs w:val="22"/>
          <w:lang w:val="uz-Cyrl-UZ"/>
        </w:rPr>
        <w:t xml:space="preserve">’</w:t>
      </w:r>
      <w:r>
        <w:rPr>
          <w:b/>
          <w:bCs/>
          <w:sz w:val="22"/>
          <w:szCs w:val="22"/>
          <w:lang w:val="uz-Cyrl-UZ"/>
        </w:rPr>
        <w:t xml:space="preserve">liq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ko</w:t>
      </w:r>
      <w:r w:rsidR="0082371B">
        <w:rPr>
          <w:b/>
          <w:bCs/>
          <w:sz w:val="22"/>
          <w:szCs w:val="22"/>
          <w:lang w:val="uz-Cyrl-UZ"/>
        </w:rPr>
        <w:t xml:space="preserve">’</w:t>
      </w:r>
      <w:r>
        <w:rPr>
          <w:b/>
          <w:bCs/>
          <w:sz w:val="22"/>
          <w:szCs w:val="22"/>
          <w:lang w:val="uz-Cyrl-UZ"/>
        </w:rPr>
        <w:t xml:space="preserve">rsatilishi</w:t>
      </w:r>
      <w:r w:rsidR="00AF0283" w:rsidRPr="00156DD0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 xml:space="preserve">lozim</w:t>
      </w:r>
      <w:r w:rsidR="00AF0283" w:rsidRPr="00156DD0">
        <w:rPr>
          <w:b/>
          <w:bCs/>
          <w:sz w:val="22"/>
          <w:szCs w:val="22"/>
          <w:lang w:val="uz-Cyrl-UZ"/>
        </w:rPr>
        <w:t xml:space="preserve">)</w:t>
      </w:r>
      <w:r w:rsidR="00ED160A" w:rsidRPr="00156DD0">
        <w:rPr>
          <w:b/>
          <w:bCs/>
          <w:sz w:val="22"/>
          <w:szCs w:val="22"/>
          <w:lang w:val="uz-Cyrl-UZ"/>
        </w:rPr>
        <w:t xml:space="preserve">:</w:t>
      </w:r>
      <w:r w:rsidR="00AF0283" w:rsidRPr="00156DD0">
        <w:rPr>
          <w:sz w:val="22"/>
          <w:szCs w:val="22"/>
          <w:lang w:val="uz-Cyrl-UZ"/>
        </w:rPr>
        <w:tab/>
      </w:r>
      <w:r w:rsidR="00AF0283" w:rsidRPr="00156DD0">
        <w:rPr>
          <w:sz w:val="22"/>
          <w:szCs w:val="22"/>
          <w:lang w:val="uz-Cyrl-UZ"/>
        </w:rPr>
        <w:tab/>
      </w:r>
    </w:p>
    <w:p w:rsidR="0050184E" w:rsidRDefault="0050184E" w:rsidP="00E669F9">
      <w:pPr>
        <w:widowControl w:val="0"/>
        <w:autoSpaceDE w:val="0"/>
        <w:autoSpaceDN w:val="0"/>
        <w:adjustRightInd w:val="0"/>
        <w:ind w:left="1414" w:hanging="141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yo‘q</w:t>
      </w:r>
      <w:r w:rsidRPr="0050184E">
        <w:rPr>
          <w:sz w:val="22"/>
          <w:szCs w:val="22"/>
          <w:lang w:val="en-US"/>
        </w:rPr>
        <w:t xml:space="preserve"/>
      </w:r>
      <w:r>
        <w:rPr>
          <w:sz w:val="22"/>
          <w:szCs w:val="22"/>
          <w:lang w:val="en-US"/>
        </w:rPr>
        <w:t xml:space="preserve"/>
      </w:r>
    </w:p>
    <w:p w:rsidR="00F10603" w:rsidRPr="00156DD0" w:rsidRDefault="00F10603" w:rsidP="00E669F9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Default="004A4D23" w:rsidP="00E669F9">
      <w:pPr>
        <w:widowControl w:val="0"/>
        <w:tabs>
          <w:tab w:val="left" w:pos="4126"/>
        </w:tabs>
        <w:autoSpaceDE w:val="0"/>
        <w:autoSpaceDN w:val="0"/>
        <w:adjustRightInd w:val="0"/>
        <w:spacing w:after="80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 xml:space="preserve">MEHNAT</w:t>
      </w:r>
      <w:r w:rsidR="00AF0283" w:rsidRPr="00156DD0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 xml:space="preserve">FAOLIY</w:t>
      </w:r>
      <w:r w:rsidR="00322AF8">
        <w:rPr>
          <w:b/>
          <w:bCs/>
          <w:sz w:val="28"/>
          <w:szCs w:val="28"/>
          <w:lang w:val="en-US"/>
        </w:rPr>
        <w:t xml:space="preserve">A</w:t>
      </w:r>
      <w:r>
        <w:rPr>
          <w:b/>
          <w:bCs/>
          <w:sz w:val="28"/>
          <w:szCs w:val="28"/>
          <w:lang w:val="uz-Cyrl-UZ"/>
        </w:rPr>
        <w:t xml:space="preserve">TI</w:t>
      </w:r>
    </w:p>
    <w:p w:rsidR="00C52593" w:rsidRDefault="00C52593" w:rsidP="00C52593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2019</w:t>
        <w:t xml:space="preserve"> </w:t>
      </w:r>
      <w:r>
        <w:rPr>
          <w:sz w:val="22"/>
          <w:szCs w:val="22"/>
          <w:lang w:val="en-US"/>
        </w:rPr>
        <w:t xml:space="preserve">–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y.x.v</w:t>
      </w:r>
      <w:bookmarkStart w:id="0" w:name="_GoBack"/>
      <w:bookmarkEnd w:id="0"/>
      <w:r>
        <w:rPr>
          <w:sz w:val="22"/>
          <w:szCs w:val="22"/>
          <w:lang w:val="en-US"/>
        </w:rPr>
        <w:t xml:space="preserve">. -  </w:t>
        <w:t xml:space="preserve">dcsfgdgdfg</w:t>
      </w:r>
      <w:r>
        <w:rPr>
          <w:lang w:val="en-US"/>
        </w:rPr>
        <w:t xml:space="preserve"/>
      </w:r>
      <w:r>
        <w:rPr>
          <w:sz w:val="22"/>
          <w:szCs w:val="22"/>
          <w:lang w:val="en-US"/>
        </w:rPr>
        <w:t xml:space="preserve"/>
      </w:r>
    </w:p>
    <w:p w:rsidR="000E7DBB" w:rsidRDefault="000E7DBB" w:rsidP="00F77FBB">
      <w:pPr>
        <w:widowControl w:val="0"/>
        <w:autoSpaceDE w:val="0"/>
        <w:autoSpaceDN w:val="0"/>
        <w:adjustRightInd w:val="0"/>
        <w:ind w:left="1484" w:hanging="1484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2021</w:t>
      </w:r>
      <w:r w:rsidR="00064E5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-</w:t>
      </w:r>
      <w:r w:rsidR="00064E5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2022</w:t>
        <w:t xml:space="preserve"> yy. -  </w:t>
        <w:t xml:space="preserve">34545asdasdasd</w:t>
      </w:r>
      <w:r>
        <w:rPr>
          <w:lang w:val="en-US"/>
        </w:rPr>
        <w:t xml:space="preserve"/>
      </w:r>
      <w:r>
        <w:rPr>
          <w:sz w:val="22"/>
          <w:szCs w:val="22"/>
          <w:lang w:val="en-US"/>
        </w:rPr>
        <w:t xml:space="preserve"/>
      </w:r>
    </w:p>
    <w:p w:rsidR="00A156A3" w:rsidRPr="00156DD0" w:rsidRDefault="002456FC" w:rsidP="00E669F9">
      <w:pPr>
        <w:pStyle w:val="1"/>
        <w:keepNext w:val="0"/>
        <w:widowControl w:val="0"/>
        <w:numPr>
          <w:ilvl w:val="0"/>
          <w:numId w:val="0"/>
        </w:numPr>
        <w:jc w:val="center"/>
        <w:rPr>
          <w:b/>
          <w:sz w:val="24"/>
          <w:szCs w:val="28"/>
          <w:lang w:val="uz-Cyrl-UZ"/>
        </w:rPr>
      </w:pPr>
      <w:r w:rsidRPr="00156DD0">
        <w:rPr>
          <w:b/>
          <w:sz w:val="22"/>
          <w:szCs w:val="22"/>
          <w:lang w:val="uz-Cyrl-UZ"/>
        </w:rPr>
        <w:br w:type="page"/>
      </w:r>
      <w:r w:rsidR="004761B3" w:rsidRPr="00C60DAC">
        <w:rPr>
          <w:b/>
          <w:sz w:val="24"/>
          <w:szCs w:val="28"/>
          <w:lang w:val="uz-Cyrl-UZ"/>
        </w:rPr>
        <w:lastRenderedPageBreak/>
        <w:t xml:space="preserve"/>
      </w:r>
      <w:r w:rsidR="004A4D23">
        <w:rPr>
          <w:b/>
          <w:sz w:val="24"/>
          <w:szCs w:val="28"/>
          <w:lang w:val="uz-Cyrl-UZ"/>
        </w:rPr>
        <w:t xml:space="preserve">ning</w:t>
      </w:r>
      <w:r w:rsidR="00A156A3" w:rsidRPr="00156DD0">
        <w:rPr>
          <w:b/>
          <w:sz w:val="24"/>
          <w:szCs w:val="28"/>
          <w:lang w:val="uz-Cyrl-UZ"/>
        </w:rPr>
        <w:t xml:space="preserve"> </w:t>
      </w:r>
      <w:r w:rsidR="004A4D23">
        <w:rPr>
          <w:b/>
          <w:sz w:val="24"/>
          <w:szCs w:val="28"/>
          <w:lang w:val="uz-Cyrl-UZ"/>
        </w:rPr>
        <w:t xml:space="preserve">yaqin</w:t>
      </w:r>
      <w:r w:rsidR="00A156A3" w:rsidRPr="00156DD0">
        <w:rPr>
          <w:b/>
          <w:sz w:val="24"/>
          <w:szCs w:val="28"/>
          <w:lang w:val="uz-Cyrl-UZ"/>
        </w:rPr>
        <w:t xml:space="preserve"> </w:t>
      </w:r>
      <w:r w:rsidR="004A4D23">
        <w:rPr>
          <w:b/>
          <w:sz w:val="24"/>
          <w:szCs w:val="28"/>
          <w:lang w:val="uz-Cyrl-UZ"/>
        </w:rPr>
        <w:t xml:space="preserve">qarindoshlari</w:t>
      </w:r>
      <w:r w:rsidR="00A156A3" w:rsidRPr="00156DD0">
        <w:rPr>
          <w:b/>
          <w:sz w:val="24"/>
          <w:szCs w:val="28"/>
          <w:lang w:val="uz-Cyrl-UZ"/>
        </w:rPr>
        <w:t xml:space="preserve"> </w:t>
      </w:r>
      <w:r w:rsidR="004A4D23">
        <w:rPr>
          <w:b/>
          <w:sz w:val="24"/>
          <w:szCs w:val="28"/>
          <w:lang w:val="uz-Cyrl-UZ"/>
        </w:rPr>
        <w:t xml:space="preserve">haqida</w:t>
      </w:r>
    </w:p>
    <w:p w:rsidR="00A156A3" w:rsidRDefault="004A4D23" w:rsidP="00E669F9">
      <w:pPr>
        <w:widowControl w:val="0"/>
        <w:jc w:val="center"/>
        <w:rPr>
          <w:b/>
          <w:bCs/>
          <w:szCs w:val="28"/>
          <w:lang w:val="uz-Cyrl-UZ"/>
        </w:rPr>
      </w:pPr>
      <w:r>
        <w:rPr>
          <w:b/>
          <w:bCs/>
          <w:szCs w:val="28"/>
          <w:lang w:val="uz-Cyrl-UZ"/>
        </w:rPr>
        <w:t xml:space="preserve">MA</w:t>
      </w:r>
      <w:r w:rsidR="0082371B">
        <w:rPr>
          <w:b/>
          <w:bCs/>
          <w:szCs w:val="28"/>
          <w:lang w:val="uz-Cyrl-UZ"/>
        </w:rPr>
        <w:t xml:space="preserve">’</w:t>
      </w:r>
      <w:r>
        <w:rPr>
          <w:b/>
          <w:bCs/>
          <w:szCs w:val="28"/>
          <w:lang w:val="uz-Cyrl-UZ"/>
        </w:rPr>
        <w:t xml:space="preserve">LUMOT</w:t>
      </w:r>
    </w:p>
    <w:p w:rsidR="00A156A3" w:rsidRPr="00156DD0" w:rsidRDefault="00A156A3" w:rsidP="00E669F9">
      <w:pPr>
        <w:widowControl w:val="0"/>
        <w:jc w:val="center"/>
        <w:rPr>
          <w:b/>
          <w:bCs/>
          <w:sz w:val="10"/>
          <w:szCs w:val="22"/>
          <w:lang w:val="uz-Cyrl-UZ"/>
        </w:rPr>
      </w:pPr>
    </w:p>
    <w:tbl>
      <w:tblPr>
        <w:tblW w:w="10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5"/>
        <w:gridCol w:w="2126"/>
        <w:gridCol w:w="1985"/>
        <w:gridCol w:w="2640"/>
        <w:gridCol w:w="2196"/>
      </w:tblGrid>
      <w:tr w:rsidR="00A156A3" w:rsidRPr="00156DD0" w:rsidTr="00F4275C">
        <w:trPr>
          <w:jc w:val="center"/>
        </w:trPr>
        <w:tc>
          <w:tcPr>
            <w:tcW w:w="1295" w:type="dxa"/>
            <w:vAlign w:val="center"/>
          </w:tcPr>
          <w:p w:rsidR="00A156A3" w:rsidRPr="00156DD0" w:rsidRDefault="004A4D23" w:rsidP="00E669F9">
            <w:pPr>
              <w:widowControl w:val="0"/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Qarin</w:t>
            </w:r>
            <w:r w:rsidR="00C43784" w:rsidRPr="00156DD0">
              <w:rPr>
                <w:b/>
                <w:sz w:val="22"/>
                <w:szCs w:val="22"/>
                <w:lang w:val="uz-Cyrl-UZ"/>
              </w:rPr>
              <w:t xml:space="preserve">-</w:t>
            </w:r>
            <w:r>
              <w:rPr>
                <w:b/>
                <w:sz w:val="22"/>
                <w:szCs w:val="22"/>
                <w:lang w:val="uz-Cyrl-UZ"/>
              </w:rPr>
              <w:t xml:space="preserve">doshligi</w:t>
            </w:r>
          </w:p>
        </w:tc>
        <w:tc>
          <w:tcPr>
            <w:tcW w:w="2126" w:type="dxa"/>
            <w:vAlign w:val="center"/>
          </w:tcPr>
          <w:p w:rsidR="00A156A3" w:rsidRPr="00156DD0" w:rsidRDefault="004A4D23" w:rsidP="00E669F9">
            <w:pPr>
              <w:widowControl w:val="0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Familiyasi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, </w:t>
            </w:r>
            <w:r>
              <w:rPr>
                <w:b/>
                <w:sz w:val="22"/>
                <w:szCs w:val="22"/>
                <w:lang w:val="uz-Cyrl-UZ"/>
              </w:rPr>
              <w:t xml:space="preserve">ismi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 w:rsidR="008559AB" w:rsidRPr="00156DD0">
              <w:rPr>
                <w:b/>
                <w:sz w:val="22"/>
                <w:szCs w:val="22"/>
                <w:lang w:val="uz-Cyrl-UZ"/>
              </w:rPr>
              <w:br/>
            </w:r>
            <w:r>
              <w:rPr>
                <w:b/>
                <w:sz w:val="22"/>
                <w:szCs w:val="22"/>
                <w:lang w:val="uz-Cyrl-UZ"/>
              </w:rPr>
              <w:t xml:space="preserve">va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 xml:space="preserve">otasining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 xml:space="preserve">ismi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A156A3" w:rsidRPr="00156DD0" w:rsidRDefault="004A4D23" w:rsidP="00E669F9">
            <w:pPr>
              <w:widowControl w:val="0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Tug</w:t>
            </w:r>
            <w:r w:rsidR="0082371B">
              <w:rPr>
                <w:b/>
                <w:sz w:val="22"/>
                <w:szCs w:val="22"/>
                <w:lang w:val="uz-Cyrl-UZ"/>
              </w:rPr>
              <w:t xml:space="preserve">’</w:t>
            </w:r>
            <w:r>
              <w:rPr>
                <w:b/>
                <w:sz w:val="22"/>
                <w:szCs w:val="22"/>
                <w:lang w:val="uz-Cyrl-UZ"/>
              </w:rPr>
              <w:t xml:space="preserve">ilgan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 xml:space="preserve">yili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 w:rsidR="00C90B66" w:rsidRPr="00156DD0">
              <w:rPr>
                <w:b/>
                <w:sz w:val="22"/>
                <w:szCs w:val="22"/>
                <w:lang w:val="uz-Cyrl-UZ"/>
              </w:rPr>
              <w:br/>
            </w:r>
            <w:r>
              <w:rPr>
                <w:b/>
                <w:sz w:val="22"/>
                <w:szCs w:val="22"/>
                <w:lang w:val="uz-Cyrl-UZ"/>
              </w:rPr>
              <w:t xml:space="preserve">va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 xml:space="preserve">joyi</w:t>
            </w:r>
          </w:p>
        </w:tc>
        <w:tc>
          <w:tcPr>
            <w:tcW w:w="2640" w:type="dxa"/>
            <w:vAlign w:val="center"/>
          </w:tcPr>
          <w:p w:rsidR="00A156A3" w:rsidRPr="00156DD0" w:rsidRDefault="004A4D23" w:rsidP="00E669F9">
            <w:pPr>
              <w:widowControl w:val="0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Ish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 xml:space="preserve">joyi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 xml:space="preserve">va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 xml:space="preserve">lavozimi</w:t>
            </w:r>
          </w:p>
        </w:tc>
        <w:tc>
          <w:tcPr>
            <w:tcW w:w="2196" w:type="dxa"/>
            <w:vAlign w:val="center"/>
          </w:tcPr>
          <w:p w:rsidR="00A156A3" w:rsidRPr="00156DD0" w:rsidRDefault="004A4D23" w:rsidP="00E669F9">
            <w:pPr>
              <w:widowControl w:val="0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 xml:space="preserve">Turar</w:t>
            </w:r>
            <w:r w:rsidR="00A156A3" w:rsidRPr="00156DD0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 xml:space="preserve">joyi</w:t>
            </w:r>
          </w:p>
        </w:tc>
      </w:tr>
    </w:tbl>
    <w:p w:rsidR="005522FA" w:rsidRDefault="005522FA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</w:p>
    <w:p w:rsidR="00B748D2" w:rsidRDefault="00B748D2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p w:rsidR="00344BD3" w:rsidRDefault="00344BD3" w:rsidP="00E669F9">
      <w:pPr>
        <w:widowControl w:val="0"/>
        <w:tabs>
          <w:tab w:val="left" w:pos="7867"/>
        </w:tabs>
        <w:autoSpaceDE w:val="0"/>
        <w:autoSpaceDN w:val="0"/>
        <w:adjustRightInd w:val="0"/>
        <w:rPr>
          <w:sz w:val="14"/>
          <w:lang w:val="uz-Cyrl-UZ"/>
        </w:rPr>
      </w:pPr>
    </w:p>
    <w:sectPr w:rsidR="00344BD3" w:rsidSect="00E669F9">
      <w:pgSz w:w="11905" w:h="16837"/>
      <w:pgMar w:top="851" w:right="567" w:bottom="56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F22" w:rsidRDefault="00BD0F22" w:rsidP="00FD343C">
      <w:r>
        <w:separator/>
      </w:r>
    </w:p>
  </w:endnote>
  <w:endnote w:type="continuationSeparator" w:id="0">
    <w:p w:rsidR="00BD0F22" w:rsidRDefault="00BD0F22" w:rsidP="00FD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F22" w:rsidRDefault="00BD0F22" w:rsidP="00FD343C">
      <w:r>
        <w:separator/>
      </w:r>
    </w:p>
  </w:footnote>
  <w:footnote w:type="continuationSeparator" w:id="0">
    <w:p w:rsidR="00BD0F22" w:rsidRDefault="00BD0F22" w:rsidP="00FD3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 w15:restartNumberingAfterBreak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59"/>
    <w:rsid w:val="00005C43"/>
    <w:rsid w:val="000311D7"/>
    <w:rsid w:val="00042FD3"/>
    <w:rsid w:val="00053669"/>
    <w:rsid w:val="0005679A"/>
    <w:rsid w:val="000617DB"/>
    <w:rsid w:val="00064BD8"/>
    <w:rsid w:val="00064E50"/>
    <w:rsid w:val="000756A8"/>
    <w:rsid w:val="0008604D"/>
    <w:rsid w:val="000A2454"/>
    <w:rsid w:val="000A5B72"/>
    <w:rsid w:val="000B6DB0"/>
    <w:rsid w:val="000C3091"/>
    <w:rsid w:val="000E0DEE"/>
    <w:rsid w:val="000E657C"/>
    <w:rsid w:val="000E6C1C"/>
    <w:rsid w:val="000E7DBB"/>
    <w:rsid w:val="0010247D"/>
    <w:rsid w:val="00102861"/>
    <w:rsid w:val="00104B46"/>
    <w:rsid w:val="00127BD0"/>
    <w:rsid w:val="00134D9F"/>
    <w:rsid w:val="001372FB"/>
    <w:rsid w:val="00140776"/>
    <w:rsid w:val="00145DE0"/>
    <w:rsid w:val="001506A4"/>
    <w:rsid w:val="001543F3"/>
    <w:rsid w:val="00156DD0"/>
    <w:rsid w:val="00162740"/>
    <w:rsid w:val="00163ED5"/>
    <w:rsid w:val="00182946"/>
    <w:rsid w:val="00190102"/>
    <w:rsid w:val="001A5F51"/>
    <w:rsid w:val="001B40FC"/>
    <w:rsid w:val="001B78D5"/>
    <w:rsid w:val="001D61E8"/>
    <w:rsid w:val="001F3635"/>
    <w:rsid w:val="002222F1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2B4E0D"/>
    <w:rsid w:val="002D42FB"/>
    <w:rsid w:val="002F5FA7"/>
    <w:rsid w:val="003102F8"/>
    <w:rsid w:val="00311C6C"/>
    <w:rsid w:val="00322AF8"/>
    <w:rsid w:val="003436DA"/>
    <w:rsid w:val="00344BD3"/>
    <w:rsid w:val="00356CAC"/>
    <w:rsid w:val="00375BAF"/>
    <w:rsid w:val="00387A2B"/>
    <w:rsid w:val="00392BA7"/>
    <w:rsid w:val="003B3336"/>
    <w:rsid w:val="003F4D20"/>
    <w:rsid w:val="00431240"/>
    <w:rsid w:val="004360A7"/>
    <w:rsid w:val="0044189D"/>
    <w:rsid w:val="004552DD"/>
    <w:rsid w:val="0047340F"/>
    <w:rsid w:val="004761B3"/>
    <w:rsid w:val="004A4729"/>
    <w:rsid w:val="004A4D23"/>
    <w:rsid w:val="004B052E"/>
    <w:rsid w:val="004B310C"/>
    <w:rsid w:val="004C669A"/>
    <w:rsid w:val="0050184E"/>
    <w:rsid w:val="00512070"/>
    <w:rsid w:val="0051395D"/>
    <w:rsid w:val="00552292"/>
    <w:rsid w:val="005522FA"/>
    <w:rsid w:val="00564E17"/>
    <w:rsid w:val="00573DE8"/>
    <w:rsid w:val="0057653F"/>
    <w:rsid w:val="00583AD8"/>
    <w:rsid w:val="00583DDD"/>
    <w:rsid w:val="00587B6F"/>
    <w:rsid w:val="005905FE"/>
    <w:rsid w:val="00595510"/>
    <w:rsid w:val="005A5B81"/>
    <w:rsid w:val="005E6609"/>
    <w:rsid w:val="005F167A"/>
    <w:rsid w:val="005F2A0C"/>
    <w:rsid w:val="005F7EDE"/>
    <w:rsid w:val="00600FFB"/>
    <w:rsid w:val="0060292C"/>
    <w:rsid w:val="0060515B"/>
    <w:rsid w:val="006146D9"/>
    <w:rsid w:val="006254F0"/>
    <w:rsid w:val="00625836"/>
    <w:rsid w:val="006304E8"/>
    <w:rsid w:val="00640EB7"/>
    <w:rsid w:val="00694DB1"/>
    <w:rsid w:val="00696CA4"/>
    <w:rsid w:val="006B5C83"/>
    <w:rsid w:val="006B6B6C"/>
    <w:rsid w:val="006C2C7C"/>
    <w:rsid w:val="006C340C"/>
    <w:rsid w:val="006C3E13"/>
    <w:rsid w:val="006C41FC"/>
    <w:rsid w:val="006C6683"/>
    <w:rsid w:val="006E01F4"/>
    <w:rsid w:val="00700AEC"/>
    <w:rsid w:val="00703857"/>
    <w:rsid w:val="0071103A"/>
    <w:rsid w:val="00716332"/>
    <w:rsid w:val="007346B2"/>
    <w:rsid w:val="00745E92"/>
    <w:rsid w:val="00750E00"/>
    <w:rsid w:val="00761957"/>
    <w:rsid w:val="00761B07"/>
    <w:rsid w:val="007637FA"/>
    <w:rsid w:val="007A1996"/>
    <w:rsid w:val="007A35FA"/>
    <w:rsid w:val="007A3CD3"/>
    <w:rsid w:val="007A760E"/>
    <w:rsid w:val="007B0D2F"/>
    <w:rsid w:val="007B25C3"/>
    <w:rsid w:val="007B37F0"/>
    <w:rsid w:val="007C401F"/>
    <w:rsid w:val="007C4793"/>
    <w:rsid w:val="007D0291"/>
    <w:rsid w:val="007D3C44"/>
    <w:rsid w:val="007D5BFB"/>
    <w:rsid w:val="007E1B34"/>
    <w:rsid w:val="007E7384"/>
    <w:rsid w:val="007F2A41"/>
    <w:rsid w:val="007F6901"/>
    <w:rsid w:val="0080226C"/>
    <w:rsid w:val="00802AF3"/>
    <w:rsid w:val="00804BE1"/>
    <w:rsid w:val="008121FB"/>
    <w:rsid w:val="00821754"/>
    <w:rsid w:val="0082371B"/>
    <w:rsid w:val="0083254E"/>
    <w:rsid w:val="00840A8D"/>
    <w:rsid w:val="008519FE"/>
    <w:rsid w:val="00852859"/>
    <w:rsid w:val="008559AB"/>
    <w:rsid w:val="00857E9E"/>
    <w:rsid w:val="00884513"/>
    <w:rsid w:val="0089212D"/>
    <w:rsid w:val="008A0DCF"/>
    <w:rsid w:val="008B3681"/>
    <w:rsid w:val="008B4D29"/>
    <w:rsid w:val="008C689A"/>
    <w:rsid w:val="008E5C34"/>
    <w:rsid w:val="008F7708"/>
    <w:rsid w:val="009142A4"/>
    <w:rsid w:val="009216A4"/>
    <w:rsid w:val="00937ACA"/>
    <w:rsid w:val="00967DA8"/>
    <w:rsid w:val="0098344D"/>
    <w:rsid w:val="00985462"/>
    <w:rsid w:val="009A5238"/>
    <w:rsid w:val="009B0947"/>
    <w:rsid w:val="009C7816"/>
    <w:rsid w:val="009D17BF"/>
    <w:rsid w:val="009E0EF6"/>
    <w:rsid w:val="009E14EC"/>
    <w:rsid w:val="009E521A"/>
    <w:rsid w:val="009F380C"/>
    <w:rsid w:val="00A156A3"/>
    <w:rsid w:val="00A23754"/>
    <w:rsid w:val="00A2506E"/>
    <w:rsid w:val="00A25CD3"/>
    <w:rsid w:val="00A30272"/>
    <w:rsid w:val="00A3345C"/>
    <w:rsid w:val="00A37D91"/>
    <w:rsid w:val="00A46E50"/>
    <w:rsid w:val="00A56291"/>
    <w:rsid w:val="00A63E94"/>
    <w:rsid w:val="00A661D5"/>
    <w:rsid w:val="00A6758F"/>
    <w:rsid w:val="00A705A8"/>
    <w:rsid w:val="00A86342"/>
    <w:rsid w:val="00A937EB"/>
    <w:rsid w:val="00AB6BFC"/>
    <w:rsid w:val="00AD7144"/>
    <w:rsid w:val="00AE1859"/>
    <w:rsid w:val="00AE79B4"/>
    <w:rsid w:val="00AF0283"/>
    <w:rsid w:val="00B00FD9"/>
    <w:rsid w:val="00B06867"/>
    <w:rsid w:val="00B11944"/>
    <w:rsid w:val="00B21151"/>
    <w:rsid w:val="00B23B2E"/>
    <w:rsid w:val="00B33E43"/>
    <w:rsid w:val="00B46DF6"/>
    <w:rsid w:val="00B748D2"/>
    <w:rsid w:val="00BA5304"/>
    <w:rsid w:val="00BB68CB"/>
    <w:rsid w:val="00BC1C83"/>
    <w:rsid w:val="00BD022A"/>
    <w:rsid w:val="00BD0F22"/>
    <w:rsid w:val="00BE2076"/>
    <w:rsid w:val="00BF068D"/>
    <w:rsid w:val="00BF4417"/>
    <w:rsid w:val="00C2231C"/>
    <w:rsid w:val="00C43784"/>
    <w:rsid w:val="00C52593"/>
    <w:rsid w:val="00C54BA6"/>
    <w:rsid w:val="00C60DAC"/>
    <w:rsid w:val="00C67497"/>
    <w:rsid w:val="00C67662"/>
    <w:rsid w:val="00C82379"/>
    <w:rsid w:val="00C90B66"/>
    <w:rsid w:val="00C936E5"/>
    <w:rsid w:val="00CA7D88"/>
    <w:rsid w:val="00CB2EBE"/>
    <w:rsid w:val="00CB3681"/>
    <w:rsid w:val="00CC1226"/>
    <w:rsid w:val="00CC573D"/>
    <w:rsid w:val="00CD10F4"/>
    <w:rsid w:val="00CD4895"/>
    <w:rsid w:val="00CE6745"/>
    <w:rsid w:val="00CE6C25"/>
    <w:rsid w:val="00D10E73"/>
    <w:rsid w:val="00D31425"/>
    <w:rsid w:val="00D31A47"/>
    <w:rsid w:val="00D55782"/>
    <w:rsid w:val="00D70813"/>
    <w:rsid w:val="00D73BF3"/>
    <w:rsid w:val="00D7692D"/>
    <w:rsid w:val="00D811EE"/>
    <w:rsid w:val="00D8361B"/>
    <w:rsid w:val="00DA44DF"/>
    <w:rsid w:val="00DA4B80"/>
    <w:rsid w:val="00DB0B32"/>
    <w:rsid w:val="00DD0E97"/>
    <w:rsid w:val="00DD3D66"/>
    <w:rsid w:val="00DF5BB2"/>
    <w:rsid w:val="00E0279A"/>
    <w:rsid w:val="00E07EE6"/>
    <w:rsid w:val="00E11653"/>
    <w:rsid w:val="00E17040"/>
    <w:rsid w:val="00E1741B"/>
    <w:rsid w:val="00E31AAB"/>
    <w:rsid w:val="00E34902"/>
    <w:rsid w:val="00E40652"/>
    <w:rsid w:val="00E41420"/>
    <w:rsid w:val="00E47F12"/>
    <w:rsid w:val="00E61BE7"/>
    <w:rsid w:val="00E63AD4"/>
    <w:rsid w:val="00E669F9"/>
    <w:rsid w:val="00E862F9"/>
    <w:rsid w:val="00E95028"/>
    <w:rsid w:val="00EB1B39"/>
    <w:rsid w:val="00EB7B35"/>
    <w:rsid w:val="00ED160A"/>
    <w:rsid w:val="00ED75E5"/>
    <w:rsid w:val="00ED7732"/>
    <w:rsid w:val="00F06F0A"/>
    <w:rsid w:val="00F0752C"/>
    <w:rsid w:val="00F10603"/>
    <w:rsid w:val="00F114A7"/>
    <w:rsid w:val="00F119D9"/>
    <w:rsid w:val="00F14205"/>
    <w:rsid w:val="00F15E27"/>
    <w:rsid w:val="00F22F78"/>
    <w:rsid w:val="00F30F15"/>
    <w:rsid w:val="00F343A3"/>
    <w:rsid w:val="00F3443F"/>
    <w:rsid w:val="00F371B1"/>
    <w:rsid w:val="00F4275C"/>
    <w:rsid w:val="00F46DBE"/>
    <w:rsid w:val="00F56BDD"/>
    <w:rsid w:val="00F72148"/>
    <w:rsid w:val="00F77FBB"/>
    <w:rsid w:val="00F85728"/>
    <w:rsid w:val="00FD0D6D"/>
    <w:rsid w:val="00F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27C68"/>
  <w15:chartTrackingRefBased/>
  <w15:docId w15:val="{A5F62B7C-BD86-4362-98BD-80048178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rsid w:val="00FD34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FD343C"/>
    <w:rPr>
      <w:sz w:val="24"/>
      <w:szCs w:val="24"/>
    </w:rPr>
  </w:style>
  <w:style w:type="paragraph" w:styleId="a8">
    <w:name w:val="footer"/>
    <w:basedOn w:val="a"/>
    <w:link w:val="a9"/>
    <w:rsid w:val="00FD34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FD34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Id="img218" Type="http://schemas.openxmlformats.org/officeDocument/2006/relationships/image" Target="media/template_document.xml_img218.jpg"/>
  <Relationship Id="img219" Type="http://schemas.openxmlformats.org/officeDocument/2006/relationships/image" Target="media/template_document.xml_img219.jpg"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151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subject/>
  <dc:creator>user</dc:creator>
  <cp:keywords/>
  <dc:description/>
  <cp:lastModifiedBy>Abdumannon-PC</cp:lastModifiedBy>
  <cp:revision>70</cp:revision>
  <cp:lastPrinted>2015-04-06T13:45:00Z</cp:lastPrinted>
  <dcterms:created xsi:type="dcterms:W3CDTF">2022-03-30T11:58:00Z</dcterms:created>
  <dcterms:modified xsi:type="dcterms:W3CDTF">2022-04-06T07:57:00Z</dcterms:modified>
</cp:coreProperties>
</file>